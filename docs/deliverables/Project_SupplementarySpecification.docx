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23" w:rsidRDefault="009E4823" w:rsidP="009E4823">
      <w:pPr>
        <w:pStyle w:val="Title"/>
        <w:spacing w:after="100" w:afterAutospacing="1"/>
        <w:rPr>
          <w:sz w:val="72"/>
          <w:szCs w:val="72"/>
        </w:rPr>
      </w:pPr>
    </w:p>
    <w:p w:rsidR="009E4823" w:rsidRDefault="009E4823" w:rsidP="009E4823">
      <w:pPr>
        <w:pStyle w:val="Title"/>
        <w:spacing w:after="100" w:afterAutospacing="1"/>
        <w:rPr>
          <w:sz w:val="72"/>
          <w:szCs w:val="72"/>
        </w:rPr>
      </w:pPr>
      <w:r w:rsidRPr="009E4823">
        <w:rPr>
          <w:sz w:val="72"/>
          <w:szCs w:val="72"/>
        </w:rPr>
        <w:t>Survey Management</w:t>
      </w:r>
      <w:r w:rsidRPr="00A475EB">
        <w:rPr>
          <w:sz w:val="72"/>
          <w:szCs w:val="72"/>
        </w:rPr>
        <w:t xml:space="preserve"> Syste</w:t>
      </w:r>
      <w:r>
        <w:rPr>
          <w:sz w:val="72"/>
          <w:szCs w:val="72"/>
        </w:rPr>
        <w:t>m</w:t>
      </w:r>
    </w:p>
    <w:p w:rsidR="009E4823" w:rsidRDefault="009E4823" w:rsidP="009E4823">
      <w:pPr>
        <w:spacing w:after="100" w:afterAutospacing="1"/>
      </w:pPr>
    </w:p>
    <w:p w:rsidR="009E4823" w:rsidRDefault="009E4823" w:rsidP="009E4823">
      <w:pPr>
        <w:spacing w:after="100" w:afterAutospacing="1"/>
      </w:pPr>
    </w:p>
    <w:p w:rsidR="009E4823" w:rsidRDefault="009E4823" w:rsidP="009E4823">
      <w:pPr>
        <w:spacing w:after="100" w:afterAutospacing="1"/>
      </w:pPr>
    </w:p>
    <w:p w:rsidR="009E4823" w:rsidRPr="009E4823" w:rsidRDefault="009E4823" w:rsidP="009E4823">
      <w:pPr>
        <w:spacing w:after="100" w:afterAutospacing="1"/>
      </w:pPr>
    </w:p>
    <w:p w:rsidR="00E421C6" w:rsidRPr="009E4823" w:rsidRDefault="00012C81" w:rsidP="009E4823">
      <w:pPr>
        <w:pStyle w:val="Title"/>
        <w:numPr>
          <w:ilvl w:val="0"/>
          <w:numId w:val="24"/>
        </w:numPr>
        <w:spacing w:after="100" w:afterAutospacing="1"/>
        <w:jc w:val="left"/>
        <w:rPr>
          <w:rFonts w:ascii="Times New Roman" w:hAnsi="Times New Roman"/>
          <w:sz w:val="52"/>
          <w:szCs w:val="52"/>
        </w:rPr>
      </w:pPr>
      <w:fldSimple w:instr=" TITLE  \* MERGEFORMAT ">
        <w:r w:rsidR="00921E0D" w:rsidRPr="009E4823">
          <w:rPr>
            <w:rFonts w:ascii="Times New Roman" w:hAnsi="Times New Roman"/>
            <w:sz w:val="52"/>
            <w:szCs w:val="52"/>
          </w:rPr>
          <w:t>Supplementary Specification</w:t>
        </w:r>
      </w:fldSimple>
      <w:r w:rsidR="009E4823">
        <w:rPr>
          <w:rFonts w:ascii="Times New Roman" w:hAnsi="Times New Roman"/>
          <w:sz w:val="52"/>
          <w:szCs w:val="52"/>
        </w:rPr>
        <w:t xml:space="preserve"> -</w:t>
      </w:r>
    </w:p>
    <w:p w:rsidR="00E421C6" w:rsidRPr="00400EB4" w:rsidRDefault="00E421C6" w:rsidP="004C19C6">
      <w:pPr>
        <w:pStyle w:val="InfoBlue"/>
      </w:pPr>
    </w:p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012C81">
      <w:pPr>
        <w:pStyle w:val="Title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:rsidR="00433D24" w:rsidRPr="00433D24" w:rsidRDefault="00433D24" w:rsidP="00433D24">
      <w:pPr>
        <w:ind w:left="720"/>
        <w:rPr>
          <w:sz w:val="24"/>
          <w:szCs w:val="24"/>
        </w:rPr>
      </w:pPr>
      <w:r w:rsidRPr="00433D24">
        <w:rPr>
          <w:sz w:val="24"/>
          <w:szCs w:val="24"/>
        </w:rPr>
        <w:t>The W-SMS will be available all the time.</w:t>
      </w:r>
    </w:p>
    <w:p w:rsidR="00433D24" w:rsidRPr="00433D24" w:rsidRDefault="00433D24" w:rsidP="00433D24">
      <w:pPr>
        <w:ind w:firstLine="720"/>
        <w:rPr>
          <w:sz w:val="24"/>
          <w:szCs w:val="24"/>
        </w:rPr>
      </w:pPr>
      <w:r w:rsidRPr="00433D24">
        <w:rPr>
          <w:sz w:val="24"/>
          <w:szCs w:val="24"/>
        </w:rPr>
        <w:t>SMS shall note respondent’s last valid response and return respondent to next question if respondent logs in again after exiting prematurely</w:t>
      </w:r>
      <w:r w:rsidR="008C622E">
        <w:rPr>
          <w:sz w:val="24"/>
          <w:szCs w:val="24"/>
        </w:rPr>
        <w:t>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:rsidR="008C622E" w:rsidRPr="008C622E" w:rsidRDefault="008C622E" w:rsidP="008C622E">
      <w:pPr>
        <w:ind w:firstLine="720"/>
        <w:rPr>
          <w:sz w:val="24"/>
          <w:szCs w:val="24"/>
        </w:rPr>
      </w:pPr>
      <w:r w:rsidRPr="008C622E">
        <w:rPr>
          <w:sz w:val="24"/>
          <w:szCs w:val="24"/>
        </w:rPr>
        <w:t>Once a participant registers its answer, the system responses instantly, saving the answer and returning the respondent to the next question.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:rsidR="00433D24" w:rsidRPr="008C622E" w:rsidRDefault="00433D24" w:rsidP="008C622E">
      <w:pPr>
        <w:ind w:firstLine="720"/>
        <w:rPr>
          <w:sz w:val="24"/>
          <w:szCs w:val="24"/>
        </w:rPr>
      </w:pPr>
      <w:r w:rsidRPr="008C622E">
        <w:rPr>
          <w:sz w:val="24"/>
          <w:szCs w:val="24"/>
        </w:rPr>
        <w:t>The W-SMS will require a password for both simple participants and the administrator of the survey.</w:t>
      </w:r>
      <w:r w:rsidR="008C622E" w:rsidRPr="008C622E">
        <w:rPr>
          <w:sz w:val="24"/>
          <w:szCs w:val="24"/>
        </w:rPr>
        <w:t xml:space="preserve"> The password should contain at least an uppercase letter, lowercase letter and a symbol.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Start w:id="5" w:name="_GoBack"/>
      <w:bookmarkEnd w:id="4"/>
      <w:bookmarkEnd w:id="5"/>
    </w:p>
    <w:p w:rsidR="001550C0" w:rsidRPr="006D47AF" w:rsidRDefault="006D47AF" w:rsidP="001550C0">
      <w:pPr>
        <w:ind w:left="720"/>
        <w:rPr>
          <w:sz w:val="24"/>
          <w:szCs w:val="24"/>
        </w:rPr>
      </w:pPr>
      <w:r w:rsidRPr="006D47AF">
        <w:rPr>
          <w:sz w:val="24"/>
          <w:szCs w:val="24"/>
        </w:rPr>
        <w:t xml:space="preserve">Handle situations where a user tries to log in with a wrong password. </w:t>
      </w:r>
    </w:p>
    <w:p w:rsidR="006D47AF" w:rsidRPr="006D47AF" w:rsidRDefault="006D47AF" w:rsidP="001550C0">
      <w:pPr>
        <w:ind w:left="720"/>
        <w:rPr>
          <w:sz w:val="24"/>
          <w:szCs w:val="24"/>
        </w:rPr>
      </w:pPr>
      <w:r w:rsidRPr="006D47AF">
        <w:rPr>
          <w:sz w:val="24"/>
          <w:szCs w:val="24"/>
        </w:rPr>
        <w:t>Verify that information the participant has to write is valid to be stored.</w:t>
      </w:r>
    </w:p>
    <w:p w:rsidR="006D47AF" w:rsidRPr="006D47AF" w:rsidRDefault="006D47AF" w:rsidP="001550C0">
      <w:pPr>
        <w:ind w:left="720"/>
        <w:rPr>
          <w:sz w:val="24"/>
          <w:szCs w:val="24"/>
        </w:rPr>
      </w:pPr>
      <w:r w:rsidRPr="006D47AF">
        <w:rPr>
          <w:sz w:val="24"/>
          <w:szCs w:val="24"/>
        </w:rPr>
        <w:t>Differentiate between the respondents and the administrator of the survey.</w:t>
      </w:r>
    </w:p>
    <w:p w:rsidR="006D47AF" w:rsidRPr="001550C0" w:rsidRDefault="006D47AF" w:rsidP="001550C0">
      <w:pPr>
        <w:ind w:left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5"/>
      <w:r w:rsidRPr="00400EB4">
        <w:rPr>
          <w:rFonts w:ascii="Times New Roman" w:hAnsi="Times New Roman"/>
        </w:rPr>
        <w:t>Usability</w:t>
      </w:r>
      <w:bookmarkEnd w:id="6"/>
    </w:p>
    <w:p w:rsidR="006D47AF" w:rsidRPr="00AD3452" w:rsidRDefault="00AD3452" w:rsidP="00AD3452">
      <w:pPr>
        <w:ind w:firstLine="720"/>
        <w:rPr>
          <w:sz w:val="24"/>
          <w:szCs w:val="24"/>
        </w:rPr>
      </w:pPr>
      <w:r w:rsidRPr="00AD3452">
        <w:rPr>
          <w:sz w:val="24"/>
          <w:szCs w:val="24"/>
        </w:rPr>
        <w:t>The administrator will have an option to choose what kind of answers a question will have (multiple choice, single option, participant written answer etc.).</w:t>
      </w:r>
    </w:p>
    <w:p w:rsidR="00AD3452" w:rsidRPr="00ED7BB0" w:rsidRDefault="00AD3452" w:rsidP="006D47AF">
      <w:pPr>
        <w:ind w:left="720"/>
        <w:rPr>
          <w:sz w:val="24"/>
          <w:szCs w:val="24"/>
        </w:rPr>
      </w:pPr>
      <w:r w:rsidRPr="00ED7BB0">
        <w:rPr>
          <w:sz w:val="24"/>
          <w:szCs w:val="24"/>
        </w:rPr>
        <w:t>The participants will have options to answer a question (choice boxes, field to complete etc.).</w:t>
      </w:r>
    </w:p>
    <w:p w:rsidR="00AD3452" w:rsidRPr="00ED7BB0" w:rsidRDefault="00AD3452" w:rsidP="00ED7BB0">
      <w:pPr>
        <w:ind w:firstLine="720"/>
        <w:rPr>
          <w:sz w:val="24"/>
          <w:szCs w:val="24"/>
        </w:rPr>
      </w:pPr>
      <w:r w:rsidRPr="00ED7BB0">
        <w:rPr>
          <w:sz w:val="24"/>
          <w:szCs w:val="24"/>
        </w:rPr>
        <w:t xml:space="preserve">Once a participant wants to save his answer, he will do that by going to the next question or by completing the survey. </w:t>
      </w:r>
    </w:p>
    <w:p w:rsidR="00AD3452" w:rsidRPr="00ED7BB0" w:rsidRDefault="00AD3452" w:rsidP="006D47AF">
      <w:pPr>
        <w:ind w:left="720"/>
        <w:rPr>
          <w:sz w:val="24"/>
          <w:szCs w:val="24"/>
        </w:rPr>
      </w:pPr>
      <w:r w:rsidRPr="00ED7BB0">
        <w:rPr>
          <w:sz w:val="24"/>
          <w:szCs w:val="24"/>
        </w:rPr>
        <w:t xml:space="preserve">A participant is able to change its survey answer </w:t>
      </w:r>
      <w:r w:rsidR="00ED7BB0" w:rsidRPr="00ED7BB0">
        <w:rPr>
          <w:sz w:val="24"/>
          <w:szCs w:val="24"/>
        </w:rPr>
        <w:t>just after completing the survey.</w:t>
      </w:r>
    </w:p>
    <w:p w:rsidR="00AD3452" w:rsidRPr="006D47AF" w:rsidRDefault="00AD3452" w:rsidP="006D47AF">
      <w:pPr>
        <w:ind w:left="720"/>
      </w:pP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7" w:name="_Toc254775826"/>
      <w:r w:rsidRPr="00400EB4">
        <w:rPr>
          <w:rFonts w:ascii="Times New Roman" w:hAnsi="Times New Roman"/>
        </w:rPr>
        <w:t>Design Constraints</w:t>
      </w:r>
      <w:bookmarkEnd w:id="7"/>
    </w:p>
    <w:p w:rsidR="00113F58" w:rsidRDefault="00113F58" w:rsidP="00113F58"/>
    <w:p w:rsidR="00937880" w:rsidRPr="00635372" w:rsidRDefault="00937880" w:rsidP="00280B05">
      <w:pPr>
        <w:pStyle w:val="BodyText"/>
        <w:ind w:left="0" w:firstLine="720"/>
        <w:rPr>
          <w:sz w:val="24"/>
          <w:szCs w:val="24"/>
        </w:rPr>
      </w:pPr>
      <w:r w:rsidRPr="00635372">
        <w:rPr>
          <w:sz w:val="24"/>
          <w:szCs w:val="24"/>
        </w:rPr>
        <w:t>The design constraints of the application include the Java programming language. The framework used to develop the application is Spring</w:t>
      </w:r>
      <w:r w:rsidR="00280B05" w:rsidRPr="00635372">
        <w:rPr>
          <w:sz w:val="24"/>
          <w:szCs w:val="24"/>
        </w:rPr>
        <w:t xml:space="preserve"> B</w:t>
      </w:r>
      <w:r w:rsidRPr="00635372">
        <w:rPr>
          <w:sz w:val="24"/>
          <w:szCs w:val="24"/>
        </w:rPr>
        <w:t xml:space="preserve">oot. Also the application uses </w:t>
      </w:r>
      <w:r w:rsidR="00280B05" w:rsidRPr="00635372">
        <w:rPr>
          <w:sz w:val="24"/>
          <w:szCs w:val="24"/>
        </w:rPr>
        <w:t>a JDBC driver to make possible the connection to a database. The SMS will be a web-based application.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018" w:rsidRDefault="00FA2018">
      <w:pPr>
        <w:spacing w:line="240" w:lineRule="auto"/>
      </w:pPr>
      <w:r>
        <w:separator/>
      </w:r>
    </w:p>
  </w:endnote>
  <w:endnote w:type="continuationSeparator" w:id="0">
    <w:p w:rsidR="00FA2018" w:rsidRDefault="00FA2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012C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9E4823" w:rsidP="009E4823">
          <w:pPr>
            <w:jc w:val="center"/>
          </w:pPr>
          <w:r>
            <w:t>Moldovan Flavius</w:t>
          </w:r>
          <w:r w:rsidR="00AD64E8">
            <w:t xml:space="preserve">, </w:t>
          </w:r>
          <w:r w:rsidR="00012C81">
            <w:fldChar w:fldCharType="begin"/>
          </w:r>
          <w:r w:rsidR="00AD64E8">
            <w:instrText xml:space="preserve"> DATE \@ "yyyy" </w:instrText>
          </w:r>
          <w:r w:rsidR="00012C81">
            <w:fldChar w:fldCharType="separate"/>
          </w:r>
          <w:r w:rsidR="00635372">
            <w:rPr>
              <w:noProof/>
            </w:rPr>
            <w:t>2019</w:t>
          </w:r>
          <w:r w:rsidR="00012C8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012C8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12C81">
            <w:rPr>
              <w:rStyle w:val="PageNumber"/>
            </w:rPr>
            <w:fldChar w:fldCharType="separate"/>
          </w:r>
          <w:r w:rsidR="00635372">
            <w:rPr>
              <w:rStyle w:val="PageNumber"/>
              <w:noProof/>
            </w:rPr>
            <w:t>2</w:t>
          </w:r>
          <w:r w:rsidR="00012C81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018" w:rsidRDefault="00FA2018">
      <w:pPr>
        <w:spacing w:line="240" w:lineRule="auto"/>
      </w:pPr>
      <w:r>
        <w:separator/>
      </w:r>
    </w:p>
  </w:footnote>
  <w:footnote w:type="continuationSeparator" w:id="0">
    <w:p w:rsidR="00FA2018" w:rsidRDefault="00FA20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9E4823" w:rsidRDefault="009E48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Moldovan Flavius</w:t>
    </w:r>
  </w:p>
  <w:p w:rsidR="009E4823" w:rsidRDefault="009E4823" w:rsidP="009E48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  <w:p w:rsidR="009E4823" w:rsidRDefault="009E482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606"/>
    </w:tblGrid>
    <w:tr w:rsidR="004C19C6" w:rsidTr="004C19C6">
      <w:tc>
        <w:tcPr>
          <w:tcW w:w="9606" w:type="dxa"/>
        </w:tcPr>
        <w:p w:rsidR="009E4823" w:rsidRDefault="009E4823" w:rsidP="009E4823">
          <w:r>
            <w:t>Survey Management System</w:t>
          </w:r>
        </w:p>
      </w:tc>
    </w:tr>
    <w:tr w:rsidR="004C19C6" w:rsidTr="004C19C6">
      <w:tc>
        <w:tcPr>
          <w:tcW w:w="9606" w:type="dxa"/>
        </w:tcPr>
        <w:p w:rsidR="004C19C6" w:rsidRDefault="00012C81">
          <w:fldSimple w:instr=" TITLE  \* MERGEFORMAT ">
            <w:r w:rsidR="004C19C6">
              <w:t>Supplementary Specification</w:t>
            </w:r>
          </w:fldSimple>
        </w:p>
      </w:tc>
    </w:tr>
  </w:tbl>
  <w:p w:rsidR="00E421C6" w:rsidRDefault="00E421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383787"/>
    <w:multiLevelType w:val="hybridMultilevel"/>
    <w:tmpl w:val="FE5A5DE8"/>
    <w:lvl w:ilvl="0" w:tplc="5FC222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17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4E8"/>
    <w:rsid w:val="00012C81"/>
    <w:rsid w:val="00113F58"/>
    <w:rsid w:val="001550C0"/>
    <w:rsid w:val="00161A84"/>
    <w:rsid w:val="001C12A4"/>
    <w:rsid w:val="00280B05"/>
    <w:rsid w:val="003D44B5"/>
    <w:rsid w:val="00400EB4"/>
    <w:rsid w:val="0040432F"/>
    <w:rsid w:val="00433D24"/>
    <w:rsid w:val="004C19C6"/>
    <w:rsid w:val="00635372"/>
    <w:rsid w:val="00697B53"/>
    <w:rsid w:val="006D47AF"/>
    <w:rsid w:val="007A32FC"/>
    <w:rsid w:val="008421A9"/>
    <w:rsid w:val="008C622E"/>
    <w:rsid w:val="00921E0D"/>
    <w:rsid w:val="00937880"/>
    <w:rsid w:val="009E4823"/>
    <w:rsid w:val="00A10621"/>
    <w:rsid w:val="00A5225D"/>
    <w:rsid w:val="00AD3452"/>
    <w:rsid w:val="00AD64E8"/>
    <w:rsid w:val="00BA055D"/>
    <w:rsid w:val="00E421C6"/>
    <w:rsid w:val="00ED7BB0"/>
    <w:rsid w:val="00EE5133"/>
    <w:rsid w:val="00F73902"/>
    <w:rsid w:val="00FA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177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flyfonfun98</cp:lastModifiedBy>
  <cp:revision>4</cp:revision>
  <cp:lastPrinted>1899-12-31T22:00:00Z</cp:lastPrinted>
  <dcterms:created xsi:type="dcterms:W3CDTF">2019-03-03T14:30:00Z</dcterms:created>
  <dcterms:modified xsi:type="dcterms:W3CDTF">2019-03-16T20:00:00Z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